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C9" w:rsidRPr="00FF3E87" w:rsidRDefault="00FF3E87" w:rsidP="002A67C9">
      <w:pPr>
        <w:pStyle w:val="Title"/>
        <w:rPr>
          <w:b/>
          <w:sz w:val="44"/>
          <w:szCs w:val="44"/>
        </w:rPr>
      </w:pPr>
      <w:r w:rsidRPr="00FF3E87">
        <w:rPr>
          <w:b/>
          <w:sz w:val="44"/>
          <w:szCs w:val="44"/>
        </w:rPr>
        <w:t xml:space="preserve">Advanced </w:t>
      </w:r>
      <w:r w:rsidR="002A67C9" w:rsidRPr="00FF3E87">
        <w:rPr>
          <w:b/>
          <w:sz w:val="44"/>
          <w:szCs w:val="44"/>
        </w:rPr>
        <w:t xml:space="preserve">Embedded Systems </w:t>
      </w:r>
      <w:r w:rsidRPr="00FF3E87">
        <w:rPr>
          <w:b/>
          <w:sz w:val="44"/>
          <w:szCs w:val="44"/>
        </w:rPr>
        <w:t xml:space="preserve">(ECGR4101/5101) </w:t>
      </w:r>
      <w:r w:rsidR="002A67C9" w:rsidRPr="00FF3E87">
        <w:rPr>
          <w:b/>
          <w:sz w:val="44"/>
          <w:szCs w:val="44"/>
        </w:rPr>
        <w:t>Lab Demonstration Validation Sheet</w:t>
      </w:r>
    </w:p>
    <w:p w:rsidR="002A67C9" w:rsidRDefault="002A67C9" w:rsidP="002A67C9">
      <w:r>
        <w:t xml:space="preserve"> This she</w:t>
      </w:r>
      <w:bookmarkStart w:id="0" w:name="_GoBack"/>
      <w:bookmarkEnd w:id="0"/>
      <w:r>
        <w:t>et should be modified by the student to reflect the current lab assignment being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729"/>
      </w:tblGrid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Lab Number: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C7167D">
            <w:r>
              <w:t xml:space="preserve">Lab </w:t>
            </w:r>
            <w:r w:rsidR="00C7167D">
              <w:t>2</w:t>
            </w:r>
            <w:r w:rsidR="00A339FD">
              <w:t xml:space="preserve"> – </w:t>
            </w:r>
            <w:r w:rsidR="00C7167D">
              <w:t>ADC</w:t>
            </w:r>
          </w:p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Team Members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3"/>
            </w:tblGrid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FF3E87">
                  <w:pPr>
                    <w:spacing w:before="120" w:after="120"/>
                  </w:pPr>
                  <w:r>
                    <w:t>Team Member 1:</w:t>
                  </w:r>
                </w:p>
              </w:tc>
            </w:tr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FF3E87">
                  <w:pPr>
                    <w:spacing w:before="120" w:after="120"/>
                  </w:pPr>
                  <w:r>
                    <w:t>Team Member 2:</w:t>
                  </w:r>
                </w:p>
              </w:tc>
            </w:tr>
          </w:tbl>
          <w:p w:rsidR="002A67C9" w:rsidRDefault="002A67C9" w:rsidP="00E34D01"/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Date: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/>
        </w:tc>
      </w:tr>
    </w:tbl>
    <w:p w:rsidR="002A67C9" w:rsidRDefault="002A67C9" w:rsidP="0082190A">
      <w:pPr>
        <w:pStyle w:val="Heading1"/>
      </w:pPr>
      <w:r>
        <w:t>Lab Requirements</w:t>
      </w:r>
    </w:p>
    <w:p w:rsidR="002A67C9" w:rsidRDefault="002A67C9" w:rsidP="002A6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6313"/>
        <w:gridCol w:w="1042"/>
        <w:gridCol w:w="1042"/>
      </w:tblGrid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REQ Number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Objective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Self-Review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TA</w:t>
            </w:r>
          </w:p>
          <w:p w:rsidR="00F260E8" w:rsidRDefault="00F260E8" w:rsidP="00E34D01">
            <w:r>
              <w:t>Review</w:t>
            </w:r>
          </w:p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  <w:r>
              <w:t>1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E0595A" w:rsidP="00E0595A">
            <w:r>
              <w:t>ADC voltages are p</w:t>
            </w:r>
            <w:r w:rsidR="00C642FC">
              <w:t xml:space="preserve">roperly </w:t>
            </w:r>
            <w:r>
              <w:t>r</w:t>
            </w:r>
            <w:r w:rsidR="00C642FC">
              <w:t>ead</w:t>
            </w:r>
            <w:r>
              <w:t xml:space="preserve"> from POT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2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0595A">
            <w:r>
              <w:t>ADC voltages are properly read from photo resistor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3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>
            <w:r>
              <w:t>Input voltage to display is toggled by pressing the SW2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4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642FC" w:rsidP="00E34D01">
            <w:pPr>
              <w:spacing w:line="360" w:lineRule="auto"/>
            </w:pPr>
            <w:r>
              <w:t>The LED Bar lights up and can be controlled properly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5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642FC" w:rsidP="00E34D01">
            <w:r>
              <w:t>The ADC Value is scaled properly and displayed on the LED Bar</w:t>
            </w:r>
            <w:r w:rsidR="00997495">
              <w:t xml:space="preserve"> (one LED at a time, with no oscillations)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6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>
            <w:r>
              <w:t>Grade will also be determined by the quality of the board soldering work (turn in the board in the bag, stapled to the check-off sheet).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</w:tbl>
    <w:p w:rsidR="002A67C9" w:rsidRDefault="002A67C9" w:rsidP="00AD36C7">
      <w:pPr>
        <w:tabs>
          <w:tab w:val="left" w:pos="0"/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sectPr w:rsidR="002A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657E"/>
    <w:multiLevelType w:val="hybridMultilevel"/>
    <w:tmpl w:val="9E6E8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558D1"/>
    <w:multiLevelType w:val="multilevel"/>
    <w:tmpl w:val="0A92C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8C2CC2"/>
    <w:multiLevelType w:val="multilevel"/>
    <w:tmpl w:val="B54CC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F83287"/>
    <w:multiLevelType w:val="multilevel"/>
    <w:tmpl w:val="4DE4B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0F56EE"/>
    <w:multiLevelType w:val="multilevel"/>
    <w:tmpl w:val="46F2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4A671E"/>
    <w:multiLevelType w:val="multilevel"/>
    <w:tmpl w:val="7D32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73607"/>
    <w:multiLevelType w:val="multilevel"/>
    <w:tmpl w:val="B0809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5680E"/>
    <w:multiLevelType w:val="multilevel"/>
    <w:tmpl w:val="6C7AE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36563F"/>
    <w:multiLevelType w:val="hybridMultilevel"/>
    <w:tmpl w:val="D4D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D1"/>
    <w:rsid w:val="00007C8E"/>
    <w:rsid w:val="000213B0"/>
    <w:rsid w:val="00043E4F"/>
    <w:rsid w:val="000513D0"/>
    <w:rsid w:val="00057EE2"/>
    <w:rsid w:val="00095E60"/>
    <w:rsid w:val="000B4602"/>
    <w:rsid w:val="000C0913"/>
    <w:rsid w:val="000C39DD"/>
    <w:rsid w:val="001071BF"/>
    <w:rsid w:val="00122C1E"/>
    <w:rsid w:val="00150E38"/>
    <w:rsid w:val="00162E03"/>
    <w:rsid w:val="001D7926"/>
    <w:rsid w:val="001F0BE8"/>
    <w:rsid w:val="001F0E92"/>
    <w:rsid w:val="001F40D5"/>
    <w:rsid w:val="001F57E3"/>
    <w:rsid w:val="00216874"/>
    <w:rsid w:val="00217FBD"/>
    <w:rsid w:val="00267671"/>
    <w:rsid w:val="002A50A9"/>
    <w:rsid w:val="002A67C9"/>
    <w:rsid w:val="002B6AD9"/>
    <w:rsid w:val="002E3591"/>
    <w:rsid w:val="002E469E"/>
    <w:rsid w:val="002F58CA"/>
    <w:rsid w:val="003337FF"/>
    <w:rsid w:val="00336B3F"/>
    <w:rsid w:val="00351698"/>
    <w:rsid w:val="003C4EA1"/>
    <w:rsid w:val="003E5EB3"/>
    <w:rsid w:val="00401047"/>
    <w:rsid w:val="00403555"/>
    <w:rsid w:val="004200E1"/>
    <w:rsid w:val="0042112C"/>
    <w:rsid w:val="00432372"/>
    <w:rsid w:val="00434F1E"/>
    <w:rsid w:val="00453CA7"/>
    <w:rsid w:val="00477695"/>
    <w:rsid w:val="004B048D"/>
    <w:rsid w:val="004B04F8"/>
    <w:rsid w:val="004E1B25"/>
    <w:rsid w:val="004F3474"/>
    <w:rsid w:val="00512FB8"/>
    <w:rsid w:val="00514AB8"/>
    <w:rsid w:val="005258C5"/>
    <w:rsid w:val="005402AF"/>
    <w:rsid w:val="00560F05"/>
    <w:rsid w:val="005671B6"/>
    <w:rsid w:val="00580578"/>
    <w:rsid w:val="005B6FBD"/>
    <w:rsid w:val="005C75DB"/>
    <w:rsid w:val="005D69B5"/>
    <w:rsid w:val="005E1338"/>
    <w:rsid w:val="00663546"/>
    <w:rsid w:val="00694C58"/>
    <w:rsid w:val="006B779F"/>
    <w:rsid w:val="00750E9A"/>
    <w:rsid w:val="00757660"/>
    <w:rsid w:val="00772BE8"/>
    <w:rsid w:val="00792000"/>
    <w:rsid w:val="007A78E4"/>
    <w:rsid w:val="007B1F4D"/>
    <w:rsid w:val="007D1FF0"/>
    <w:rsid w:val="0082190A"/>
    <w:rsid w:val="00834D6A"/>
    <w:rsid w:val="00876572"/>
    <w:rsid w:val="008860A9"/>
    <w:rsid w:val="008A6AD0"/>
    <w:rsid w:val="008B47F2"/>
    <w:rsid w:val="008D13C8"/>
    <w:rsid w:val="008D4888"/>
    <w:rsid w:val="008D4A03"/>
    <w:rsid w:val="008F04F8"/>
    <w:rsid w:val="009108C7"/>
    <w:rsid w:val="0093790F"/>
    <w:rsid w:val="009409DF"/>
    <w:rsid w:val="009712D1"/>
    <w:rsid w:val="00980A9F"/>
    <w:rsid w:val="00997495"/>
    <w:rsid w:val="009D1010"/>
    <w:rsid w:val="00A339FD"/>
    <w:rsid w:val="00A54C1C"/>
    <w:rsid w:val="00A921F4"/>
    <w:rsid w:val="00AB3D22"/>
    <w:rsid w:val="00AC7B9A"/>
    <w:rsid w:val="00AD36C7"/>
    <w:rsid w:val="00AE1D78"/>
    <w:rsid w:val="00AE38A3"/>
    <w:rsid w:val="00AE46C0"/>
    <w:rsid w:val="00B33AE6"/>
    <w:rsid w:val="00B3435B"/>
    <w:rsid w:val="00B44AF1"/>
    <w:rsid w:val="00B51BAF"/>
    <w:rsid w:val="00B537E1"/>
    <w:rsid w:val="00B85916"/>
    <w:rsid w:val="00B924D9"/>
    <w:rsid w:val="00B9426E"/>
    <w:rsid w:val="00BB3B82"/>
    <w:rsid w:val="00BC657F"/>
    <w:rsid w:val="00C13B61"/>
    <w:rsid w:val="00C158AD"/>
    <w:rsid w:val="00C16773"/>
    <w:rsid w:val="00C17A4D"/>
    <w:rsid w:val="00C642FC"/>
    <w:rsid w:val="00C65A56"/>
    <w:rsid w:val="00C70CE8"/>
    <w:rsid w:val="00C7167D"/>
    <w:rsid w:val="00CF40D4"/>
    <w:rsid w:val="00CF58C0"/>
    <w:rsid w:val="00D22580"/>
    <w:rsid w:val="00D26645"/>
    <w:rsid w:val="00D3614D"/>
    <w:rsid w:val="00D44CF2"/>
    <w:rsid w:val="00D75620"/>
    <w:rsid w:val="00DB2793"/>
    <w:rsid w:val="00DF4DB1"/>
    <w:rsid w:val="00E0595A"/>
    <w:rsid w:val="00E2170D"/>
    <w:rsid w:val="00E92264"/>
    <w:rsid w:val="00EC713D"/>
    <w:rsid w:val="00ED13E1"/>
    <w:rsid w:val="00EE443C"/>
    <w:rsid w:val="00F260E8"/>
    <w:rsid w:val="00F34210"/>
    <w:rsid w:val="00F401D1"/>
    <w:rsid w:val="00F50D03"/>
    <w:rsid w:val="00F75508"/>
    <w:rsid w:val="00F82222"/>
    <w:rsid w:val="00FC5D9D"/>
    <w:rsid w:val="00FC6468"/>
    <w:rsid w:val="00FD0546"/>
    <w:rsid w:val="00FD1C69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E898C-D1DE-4178-ADA9-5364B8D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7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7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C331A410.dotm</Template>
  <TotalTime>319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Jim M. Conrad</cp:lastModifiedBy>
  <cp:revision>22</cp:revision>
  <dcterms:created xsi:type="dcterms:W3CDTF">2015-09-08T15:33:00Z</dcterms:created>
  <dcterms:modified xsi:type="dcterms:W3CDTF">2018-09-06T15:55:00Z</dcterms:modified>
</cp:coreProperties>
</file>